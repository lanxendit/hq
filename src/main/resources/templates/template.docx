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5769"/>
      </w:tblGrid>
      <w:tr w:rsidR="00F46F97" w:rsidRPr="00F46F97" w14:paraId="2E635D33" w14:textId="77777777" w:rsidTr="00162217">
        <w:trPr>
          <w:trHeight w:val="1070"/>
        </w:trPr>
        <w:tc>
          <w:tcPr>
            <w:tcW w:w="3978" w:type="dxa"/>
          </w:tcPr>
          <w:p w14:paraId="68DEED1E" w14:textId="77777777" w:rsidR="00F46F97" w:rsidRPr="0087025C" w:rsidRDefault="00F46F97" w:rsidP="00F46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25C">
              <w:rPr>
                <w:rFonts w:ascii="Times New Roman" w:hAnsi="Times New Roman" w:cs="Times New Roman"/>
                <w:sz w:val="24"/>
                <w:szCs w:val="24"/>
              </w:rPr>
              <w:t>ĐỘI KIỂM SOÁT HẢI QUAN</w:t>
            </w:r>
          </w:p>
          <w:p w14:paraId="4B3B8FEF" w14:textId="77777777" w:rsidR="00F46F97" w:rsidRPr="0087025C" w:rsidRDefault="00F46F97" w:rsidP="00F46F9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25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TỔ </w:t>
            </w:r>
            <w:r w:rsidR="00126B4A">
              <w:rPr>
                <w:rFonts w:ascii="Times New Roman" w:hAnsi="Times New Roman" w:cs="Times New Roman"/>
                <w:b/>
                <w:sz w:val="26"/>
                <w:szCs w:val="26"/>
              </w:rPr>
              <w:t>CÔNG TÁC SỐ……</w:t>
            </w:r>
          </w:p>
          <w:p w14:paraId="470D9D37" w14:textId="77777777" w:rsidR="00F46F97" w:rsidRDefault="00F16670" w:rsidP="00F46F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AD3F81" wp14:editId="0A6A1C0C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62865</wp:posOffset>
                      </wp:positionV>
                      <wp:extent cx="1235075" cy="0"/>
                      <wp:effectExtent l="12065" t="5080" r="10160" b="1397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35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210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40.4pt;margin-top:4.95pt;width:9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fs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"/>
                  </w:pict>
                </mc:Fallback>
              </mc:AlternateContent>
            </w:r>
          </w:p>
          <w:p w14:paraId="70551534" w14:textId="77777777" w:rsidR="00F46F97" w:rsidRPr="0087025C" w:rsidRDefault="00F46F97" w:rsidP="00F46F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025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="00126B4A">
              <w:rPr>
                <w:rFonts w:ascii="Times New Roman" w:hAnsi="Times New Roman" w:cs="Times New Roman"/>
                <w:sz w:val="26"/>
                <w:szCs w:val="26"/>
              </w:rPr>
              <w:t>:           /BC-TKS...</w:t>
            </w:r>
          </w:p>
        </w:tc>
        <w:tc>
          <w:tcPr>
            <w:tcW w:w="5769" w:type="dxa"/>
          </w:tcPr>
          <w:p w14:paraId="0B1B5E03" w14:textId="77777777" w:rsidR="00F46F97" w:rsidRPr="0087025C" w:rsidRDefault="00F46F97" w:rsidP="00F46F9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7025C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3F23EC8" w14:textId="77777777" w:rsidR="00F46F97" w:rsidRPr="004326C2" w:rsidRDefault="00F46F97" w:rsidP="00F46F9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326C2">
              <w:rPr>
                <w:rFonts w:ascii="Times New Roman" w:hAnsi="Times New Roman" w:cs="Times New Roman"/>
                <w:b/>
                <w:sz w:val="28"/>
                <w:szCs w:val="24"/>
              </w:rPr>
              <w:t>Độc lập - Tự do - Hạnh phúc</w:t>
            </w:r>
          </w:p>
          <w:p w14:paraId="6F5F4024" w14:textId="77777777" w:rsidR="00F46F97" w:rsidRDefault="00F16670" w:rsidP="00F46F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C2A638" wp14:editId="7D6F6C1C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62865</wp:posOffset>
                      </wp:positionV>
                      <wp:extent cx="1800225" cy="0"/>
                      <wp:effectExtent l="13335" t="5715" r="5715" b="1333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AB5A9" id="AutoShape 3" o:spid="_x0000_s1026" type="#_x0000_t32" style="position:absolute;margin-left:89.1pt;margin-top:4.95pt;width:14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"/>
                  </w:pict>
                </mc:Fallback>
              </mc:AlternateContent>
            </w:r>
          </w:p>
          <w:p w14:paraId="342C9BD7" w14:textId="2F10A4D9" w:rsidR="00F46F97" w:rsidRPr="0087025C" w:rsidRDefault="00126B4A" w:rsidP="00126B4A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TP.HCM</w:t>
            </w:r>
            <w:r w:rsidR="00F46F97" w:rsidRPr="0087025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 w:rsidR="00EE555D" w:rsidRPr="00EE555D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dd</w:t>
            </w:r>
            <w:r w:rsidR="00F46F97" w:rsidRPr="0087025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 w:rsidR="000C04E1" w:rsidRPr="0087025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EE555D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mm</w:t>
            </w:r>
            <w:r w:rsidR="00F46F97" w:rsidRPr="0087025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</w:t>
            </w:r>
            <w:r w:rsidR="00EE555D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yyy</w:t>
            </w:r>
          </w:p>
        </w:tc>
      </w:tr>
    </w:tbl>
    <w:p w14:paraId="34FB3C0E" w14:textId="77777777" w:rsidR="00524B29" w:rsidRDefault="00EA5441" w:rsidP="00DE5332">
      <w:pPr>
        <w:spacing w:before="24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</w:t>
      </w:r>
      <w:r w:rsidRPr="00EA5441">
        <w:rPr>
          <w:rFonts w:ascii="Times New Roman" w:hAnsi="Times New Roman" w:cs="Times New Roman"/>
          <w:b/>
          <w:sz w:val="36"/>
        </w:rPr>
        <w:t>Ờ</w:t>
      </w:r>
      <w:r>
        <w:rPr>
          <w:rFonts w:ascii="Times New Roman" w:hAnsi="Times New Roman" w:cs="Times New Roman"/>
          <w:b/>
          <w:sz w:val="36"/>
        </w:rPr>
        <w:t xml:space="preserve"> TR</w:t>
      </w:r>
      <w:r w:rsidRPr="00EA5441">
        <w:rPr>
          <w:rFonts w:ascii="Times New Roman" w:hAnsi="Times New Roman" w:cs="Times New Roman"/>
          <w:b/>
          <w:sz w:val="36"/>
        </w:rPr>
        <w:t>ÌN</w:t>
      </w:r>
      <w:r>
        <w:rPr>
          <w:rFonts w:ascii="Times New Roman" w:hAnsi="Times New Roman" w:cs="Times New Roman"/>
          <w:b/>
          <w:sz w:val="36"/>
        </w:rPr>
        <w:t>H</w:t>
      </w:r>
    </w:p>
    <w:p w14:paraId="253BA65A" w14:textId="77777777" w:rsidR="00524B29" w:rsidRPr="00524B29" w:rsidRDefault="00524B29" w:rsidP="00E50F63">
      <w:pPr>
        <w:spacing w:before="60" w:after="60" w:line="240" w:lineRule="auto"/>
        <w:jc w:val="center"/>
        <w:rPr>
          <w:rFonts w:ascii="Times New Roman" w:hAnsi="Times New Roman" w:cs="Times New Roman"/>
          <w:sz w:val="28"/>
        </w:rPr>
      </w:pPr>
      <w:r w:rsidRPr="00524B29">
        <w:rPr>
          <w:rFonts w:ascii="Times New Roman" w:hAnsi="Times New Roman" w:cs="Times New Roman"/>
          <w:sz w:val="28"/>
        </w:rPr>
        <w:t xml:space="preserve">V/v: </w:t>
      </w:r>
      <w:r w:rsidR="00126B4A" w:rsidRPr="00126B4A">
        <w:rPr>
          <w:rFonts w:ascii="Times New Roman" w:hAnsi="Times New Roman" w:cs="Times New Roman"/>
          <w:color w:val="FF0000"/>
          <w:sz w:val="28"/>
        </w:rPr>
        <w:t>……………..</w:t>
      </w:r>
    </w:p>
    <w:p w14:paraId="7C69862F" w14:textId="77777777" w:rsidR="00F44BC4" w:rsidRDefault="00F44BC4" w:rsidP="00F44BC4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THÔNG TIN CHUNG VỀ DOANH NGHIỆP</w:t>
      </w:r>
    </w:p>
    <w:p w14:paraId="774DC1D1" w14:textId="77777777" w:rsidR="00126B4A" w:rsidRPr="00126B4A" w:rsidRDefault="00126B4A" w:rsidP="00126B4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</w:rPr>
      </w:pPr>
      <w:r w:rsidRPr="00126B4A">
        <w:rPr>
          <w:rFonts w:ascii="Times New Roman" w:hAnsi="Times New Roman" w:cs="Times New Roman"/>
          <w:b/>
        </w:rPr>
        <w:t>Thông tin chung</w:t>
      </w:r>
      <w:r w:rsidR="001C4A8A">
        <w:rPr>
          <w:rFonts w:ascii="Times New Roman" w:hAnsi="Times New Roman" w:cs="Times New Roman"/>
          <w:b/>
        </w:rPr>
        <w:t>:</w:t>
      </w:r>
    </w:p>
    <w:p w14:paraId="2AD30E44" w14:textId="77777777" w:rsidR="003D192F" w:rsidRDefault="00126B4A" w:rsidP="003D192F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Mã người nhập khẩu/xuất khẩu</w:t>
      </w:r>
      <w:r w:rsidR="001C4A8A">
        <w:rPr>
          <w:rFonts w:ascii="Times New Roman" w:hAnsi="Times New Roman" w:cs="Times New Roman"/>
        </w:rPr>
        <w:t xml:space="preserve">: </w:t>
      </w:r>
      <w:r w:rsidR="00796C1B">
        <w:rPr>
          <w:rFonts w:ascii="Times New Roman" w:hAnsi="Times New Roman" w:cs="Times New Roman"/>
          <w:b/>
          <w:color w:val="FF0000"/>
        </w:rPr>
        <w:t>(MST)</w:t>
      </w:r>
    </w:p>
    <w:p w14:paraId="70533DB9" w14:textId="7BE3A5DF" w:rsidR="003D192F" w:rsidRPr="003D192F" w:rsidRDefault="003D192F" w:rsidP="003D192F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3D192F">
        <w:rPr>
          <w:rFonts w:ascii="Times New Roman" w:hAnsi="Times New Roman" w:cs="Times New Roman"/>
        </w:rPr>
        <w:t xml:space="preserve">Tên người nhập khẩu/xuất khẩu: </w:t>
      </w:r>
      <w:r w:rsidRPr="003D192F">
        <w:rPr>
          <w:rFonts w:ascii="Times New Roman" w:hAnsi="Times New Roman" w:cs="Times New Roman"/>
          <w:b/>
          <w:color w:val="FF0000"/>
        </w:rPr>
        <w:t>tencongty</w:t>
      </w:r>
    </w:p>
    <w:p w14:paraId="1D7961CB" w14:textId="7C68A9CC" w:rsidR="003D192F" w:rsidRPr="003D192F" w:rsidRDefault="003D192F" w:rsidP="003D192F">
      <w:pPr>
        <w:pStyle w:val="ListParagraph"/>
        <w:ind w:left="1080"/>
        <w:rPr>
          <w:rFonts w:ascii="Times New Roman" w:hAnsi="Times New Roman" w:cs="Times New Roman"/>
        </w:rPr>
      </w:pPr>
      <w:r w:rsidRPr="003D192F">
        <w:rPr>
          <w:rFonts w:ascii="Times New Roman" w:hAnsi="Times New Roman" w:cs="Times New Roman"/>
        </w:rPr>
        <w:t xml:space="preserve">Địa chỉ: </w:t>
      </w:r>
      <w:bookmarkStart w:id="0" w:name="diachi"/>
      <w:r w:rsidRPr="003D192F">
        <w:rPr>
          <w:rFonts w:ascii="Times New Roman" w:hAnsi="Times New Roman" w:cs="Times New Roman"/>
          <w:color w:val="FF0000"/>
        </w:rPr>
        <w:t>diachi</w:t>
      </w:r>
      <w:bookmarkEnd w:id="0"/>
    </w:p>
    <w:p w14:paraId="54A97C97" w14:textId="77777777" w:rsidR="003D192F" w:rsidRDefault="003D192F" w:rsidP="003D192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 bắt đầu hoạt động: </w:t>
      </w:r>
      <w:r>
        <w:rPr>
          <w:rFonts w:ascii="Times New Roman" w:hAnsi="Times New Roman" w:cs="Times New Roman"/>
          <w:color w:val="FF0000"/>
        </w:rPr>
        <w:t>(ngaythanhlap)</w:t>
      </w:r>
    </w:p>
    <w:p w14:paraId="0F5FFC89" w14:textId="77777777" w:rsidR="00126B4A" w:rsidRDefault="006A3B57" w:rsidP="00126B4A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Xếp hạng</w:t>
      </w:r>
      <w:r w:rsidR="00126B4A">
        <w:rPr>
          <w:rFonts w:ascii="Times New Roman" w:hAnsi="Times New Roman" w:cs="Times New Roman"/>
        </w:rPr>
        <w:t xml:space="preserve"> người nhập khẩu/xuất khẩu: </w:t>
      </w:r>
      <w:r w:rsidRPr="006A3B57">
        <w:rPr>
          <w:rFonts w:ascii="Times New Roman" w:hAnsi="Times New Roman" w:cs="Times New Roman"/>
          <w:b/>
          <w:color w:val="FF0000"/>
        </w:rPr>
        <w:t>(Xếp hạng từ VNACCS)</w:t>
      </w:r>
    </w:p>
    <w:p w14:paraId="7067CC43" w14:textId="77777777" w:rsidR="00F44BC4" w:rsidRDefault="00F44BC4" w:rsidP="00126B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Chủ sở hữu: </w:t>
      </w:r>
    </w:p>
    <w:p w14:paraId="591424E4" w14:textId="407587B5" w:rsidR="00F44BC4" w:rsidRDefault="00F44BC4" w:rsidP="00126B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Giám đốc doanh nghiệp:</w:t>
      </w:r>
      <w:r w:rsidR="00C86317">
        <w:rPr>
          <w:rFonts w:ascii="Times New Roman" w:hAnsi="Times New Roman" w:cs="Times New Roman"/>
        </w:rPr>
        <w:t xml:space="preserve"> </w:t>
      </w:r>
      <w:r w:rsidR="003D192F" w:rsidRPr="003D192F">
        <w:rPr>
          <w:rFonts w:ascii="Times New Roman" w:hAnsi="Times New Roman" w:cs="Times New Roman"/>
          <w:color w:val="FF0000"/>
        </w:rPr>
        <w:t>(boss)</w:t>
      </w:r>
    </w:p>
    <w:p w14:paraId="74D83716" w14:textId="50811A61" w:rsidR="009967F7" w:rsidRDefault="009967F7" w:rsidP="00126B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CMND/Căn cước/Hộ chiếu:</w:t>
      </w:r>
      <w:r w:rsidR="003D192F" w:rsidRPr="003D192F">
        <w:rPr>
          <w:rFonts w:ascii="Times New Roman" w:hAnsi="Times New Roman" w:cs="Times New Roman"/>
          <w:color w:val="FF0000"/>
        </w:rPr>
        <w:t xml:space="preserve"> </w:t>
      </w:r>
      <w:bookmarkStart w:id="1" w:name="boss_id"/>
      <w:r w:rsidR="00C86317" w:rsidRPr="003D192F">
        <w:rPr>
          <w:rFonts w:ascii="Times New Roman" w:hAnsi="Times New Roman" w:cs="Times New Roman"/>
          <w:color w:val="FF0000"/>
        </w:rPr>
        <w:t>boss_id</w:t>
      </w:r>
      <w:bookmarkEnd w:id="1"/>
    </w:p>
    <w:p w14:paraId="25C6354A" w14:textId="5496724A" w:rsidR="009967F7" w:rsidRDefault="009967F7" w:rsidP="00126B4A">
      <w:pPr>
        <w:pStyle w:val="ListParagraph"/>
        <w:ind w:left="1080"/>
        <w:rPr>
          <w:rFonts w:ascii="Times New Roman" w:hAnsi="Times New Roman" w:cs="Times New Roman"/>
        </w:rPr>
      </w:pPr>
      <w:r w:rsidRPr="005E1910">
        <w:rPr>
          <w:rFonts w:ascii="Times New Roman" w:hAnsi="Times New Roman" w:cs="Times New Roman"/>
          <w:highlight w:val="yellow"/>
        </w:rPr>
        <w:t>Ngày cấp:</w:t>
      </w:r>
      <w:r w:rsidR="00A51C9E">
        <w:rPr>
          <w:rFonts w:ascii="Times New Roman" w:hAnsi="Times New Roman" w:cs="Times New Roman"/>
          <w:highlight w:val="yellow"/>
        </w:rPr>
        <w:t xml:space="preserve"> ngaycap</w:t>
      </w:r>
      <w:r w:rsidRPr="005E1910">
        <w:rPr>
          <w:rFonts w:ascii="Times New Roman" w:hAnsi="Times New Roman" w:cs="Times New Roman"/>
          <w:highlight w:val="yellow"/>
        </w:rPr>
        <w:tab/>
      </w:r>
      <w:r w:rsidRPr="005E1910">
        <w:rPr>
          <w:rFonts w:ascii="Times New Roman" w:hAnsi="Times New Roman" w:cs="Times New Roman"/>
          <w:highlight w:val="yellow"/>
        </w:rPr>
        <w:tab/>
      </w:r>
      <w:r w:rsidRPr="005E1910">
        <w:rPr>
          <w:rFonts w:ascii="Times New Roman" w:hAnsi="Times New Roman" w:cs="Times New Roman"/>
          <w:highlight w:val="yellow"/>
        </w:rPr>
        <w:tab/>
        <w:t>Nơi cấp:</w:t>
      </w:r>
      <w:r w:rsidR="00A51C9E">
        <w:rPr>
          <w:rFonts w:ascii="Times New Roman" w:hAnsi="Times New Roman" w:cs="Times New Roman"/>
        </w:rPr>
        <w:t xml:space="preserve"> </w:t>
      </w:r>
      <w:r w:rsidR="00A51C9E">
        <w:rPr>
          <w:rFonts w:ascii="Times New Roman" w:hAnsi="Times New Roman" w:cs="Times New Roman"/>
          <w:highlight w:val="yellow"/>
        </w:rPr>
        <w:t>noicap</w:t>
      </w:r>
    </w:p>
    <w:p w14:paraId="3FF719BF" w14:textId="77777777" w:rsidR="009967F7" w:rsidRDefault="002701BD" w:rsidP="00126B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Doanh nghiệp</w:t>
      </w:r>
      <w:r w:rsidR="009967F7">
        <w:rPr>
          <w:rFonts w:ascii="Times New Roman" w:hAnsi="Times New Roman" w:cs="Times New Roman"/>
        </w:rPr>
        <w:t xml:space="preserve"> khác thuộc sự điều hành của Giám đốc / Chủ sở hữu</w:t>
      </w:r>
      <w:r>
        <w:rPr>
          <w:rFonts w:ascii="Times New Roman" w:hAnsi="Times New Roman" w:cs="Times New Roman"/>
        </w:rPr>
        <w:t>:</w:t>
      </w:r>
    </w:p>
    <w:p w14:paraId="05A38144" w14:textId="77777777" w:rsidR="002701BD" w:rsidRPr="002701BD" w:rsidRDefault="00E16043" w:rsidP="002701BD">
      <w:pPr>
        <w:pStyle w:val="ListParagraph"/>
        <w:ind w:left="1080"/>
        <w:rPr>
          <w:rFonts w:ascii="Times New Roman" w:hAnsi="Times New Roman" w:cs="Times New Roman"/>
        </w:rPr>
      </w:pPr>
      <w:bookmarkStart w:id="2" w:name="dn_lien_quan"/>
      <w:r>
        <w:rPr>
          <w:rFonts w:ascii="Times New Roman" w:hAnsi="Times New Roman" w:cs="Times New Roman"/>
        </w:rPr>
        <w:t>dn_lien_quan</w:t>
      </w:r>
    </w:p>
    <w:bookmarkEnd w:id="2"/>
    <w:p w14:paraId="6CA2CF1D" w14:textId="77777777" w:rsidR="00126B4A" w:rsidRPr="00126B4A" w:rsidRDefault="00126B4A" w:rsidP="00126B4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</w:rPr>
      </w:pPr>
      <w:r w:rsidRPr="00126B4A">
        <w:rPr>
          <w:rFonts w:ascii="Times New Roman" w:hAnsi="Times New Roman" w:cs="Times New Roman"/>
          <w:b/>
        </w:rPr>
        <w:t>Thông tin vi phạm và hồ sơ rủi ro</w:t>
      </w:r>
    </w:p>
    <w:p w14:paraId="3CF07B54" w14:textId="77777777" w:rsidR="00126B4A" w:rsidRDefault="00126B4A" w:rsidP="00126B4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lượng hồ sơ rủi ro:</w:t>
      </w:r>
    </w:p>
    <w:p w14:paraId="70B81FA7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 Cấp Tổng cục:</w:t>
      </w:r>
    </w:p>
    <w:p w14:paraId="62A33736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Cụ thể:</w:t>
      </w:r>
    </w:p>
    <w:p w14:paraId="2A8A020A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</w:p>
    <w:p w14:paraId="0B7CF0EF" w14:textId="77777777" w:rsidR="00126B4A" w:rsidRDefault="00126B4A" w:rsidP="00126B4A">
      <w:pPr>
        <w:pStyle w:val="ListParagraph"/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Cấp Cục:</w:t>
      </w:r>
    </w:p>
    <w:p w14:paraId="5333B63F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Cụ thể:</w:t>
      </w:r>
    </w:p>
    <w:p w14:paraId="01E37C49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</w:p>
    <w:p w14:paraId="0F23B77E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Cấp Chi cục:</w:t>
      </w:r>
    </w:p>
    <w:p w14:paraId="68430E60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Cụ thể:</w:t>
      </w:r>
    </w:p>
    <w:p w14:paraId="6F8B7328" w14:textId="77777777" w:rsidR="00126B4A" w:rsidRDefault="00126B4A" w:rsidP="00126B4A">
      <w:pPr>
        <w:pStyle w:val="ListParagraph"/>
        <w:spacing w:after="160" w:line="259" w:lineRule="auto"/>
        <w:ind w:left="1440"/>
        <w:rPr>
          <w:rFonts w:ascii="Times New Roman" w:hAnsi="Times New Roman" w:cs="Times New Roman"/>
        </w:rPr>
      </w:pPr>
    </w:p>
    <w:p w14:paraId="53CDB027" w14:textId="77777777" w:rsidR="00126B4A" w:rsidRDefault="00126B4A" w:rsidP="00126B4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vi phạm nhập khẩu liên quan đến khai hải quan:</w:t>
      </w:r>
    </w:p>
    <w:p w14:paraId="14EBB44B" w14:textId="77777777" w:rsidR="00126B4A" w:rsidRPr="00126B4A" w:rsidRDefault="00126B4A" w:rsidP="00126B4A">
      <w:pPr>
        <w:pStyle w:val="ListParagraph"/>
        <w:ind w:left="1440"/>
        <w:rPr>
          <w:rFonts w:ascii="Times New Roman" w:hAnsi="Times New Roman" w:cs="Times New Roman"/>
        </w:rPr>
      </w:pPr>
      <w:r w:rsidRPr="00126B4A">
        <w:rPr>
          <w:rFonts w:ascii="Times New Roman" w:hAnsi="Times New Roman" w:cs="Times New Roman"/>
        </w:rPr>
        <w:t>1 năm gần đây:</w:t>
      </w:r>
    </w:p>
    <w:p w14:paraId="317058D8" w14:textId="77777777" w:rsidR="00126B4A" w:rsidRPr="00CF73FA" w:rsidRDefault="00126B4A" w:rsidP="00126B4A">
      <w:pPr>
        <w:pStyle w:val="ListParagraph"/>
        <w:ind w:left="1440"/>
        <w:rPr>
          <w:rFonts w:ascii="Times New Roman" w:hAnsi="Times New Roman" w:cs="Times New Roman"/>
          <w:i/>
        </w:rPr>
      </w:pPr>
    </w:p>
    <w:p w14:paraId="3E0D27C4" w14:textId="77777777" w:rsidR="00126B4A" w:rsidRPr="00126B4A" w:rsidRDefault="00126B4A" w:rsidP="00126B4A">
      <w:pPr>
        <w:pStyle w:val="ListParagraph"/>
        <w:ind w:left="1440"/>
        <w:rPr>
          <w:rFonts w:ascii="Times New Roman" w:hAnsi="Times New Roman" w:cs="Times New Roman"/>
        </w:rPr>
      </w:pPr>
      <w:r w:rsidRPr="00126B4A">
        <w:rPr>
          <w:rFonts w:ascii="Times New Roman" w:hAnsi="Times New Roman" w:cs="Times New Roman"/>
        </w:rPr>
        <w:t>3 năm gần đây:</w:t>
      </w:r>
    </w:p>
    <w:p w14:paraId="19BB671E" w14:textId="77777777" w:rsidR="00126B4A" w:rsidRPr="00CF73FA" w:rsidRDefault="00126B4A" w:rsidP="00126B4A">
      <w:pPr>
        <w:pStyle w:val="ListParagraph"/>
        <w:ind w:left="1440"/>
        <w:rPr>
          <w:rFonts w:ascii="Times New Roman" w:hAnsi="Times New Roman" w:cs="Times New Roman"/>
          <w:i/>
        </w:rPr>
      </w:pPr>
    </w:p>
    <w:p w14:paraId="456FA65E" w14:textId="77777777" w:rsidR="00126B4A" w:rsidRDefault="00126B4A" w:rsidP="00126B4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vụ vi phạm nhập khẩu liên quan đến khai hải quan:</w:t>
      </w:r>
    </w:p>
    <w:p w14:paraId="674E2E07" w14:textId="77777777" w:rsidR="00126B4A" w:rsidRDefault="00126B4A" w:rsidP="00126B4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hàng hóa vi phạm  - Số lượng</w:t>
      </w:r>
    </w:p>
    <w:p w14:paraId="3D48A021" w14:textId="77777777" w:rsidR="00126B4A" w:rsidRDefault="00126B4A" w:rsidP="00126B4A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nhất: HS code - Tên hàng – Số lượng – Trị giá</w:t>
      </w:r>
    </w:p>
    <w:p w14:paraId="2633E6CF" w14:textId="77777777" w:rsidR="00126B4A" w:rsidRDefault="00126B4A" w:rsidP="00126B4A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hai: HS code - Tên hàng – Số lượng – Trị giá</w:t>
      </w:r>
    </w:p>
    <w:p w14:paraId="302A5E5B" w14:textId="77777777" w:rsidR="00126B4A" w:rsidRDefault="00126B4A" w:rsidP="00126B4A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ba: HS code - Tên hàng – Số lượng – Trị giá</w:t>
      </w:r>
    </w:p>
    <w:p w14:paraId="647283A7" w14:textId="77777777" w:rsidR="00126B4A" w:rsidRDefault="00126B4A" w:rsidP="00126B4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tin vi phạm xuất khẩu liên quan đến </w:t>
      </w:r>
      <w:r w:rsidR="00297E2D">
        <w:rPr>
          <w:rFonts w:ascii="Times New Roman" w:hAnsi="Times New Roman" w:cs="Times New Roman"/>
        </w:rPr>
        <w:t>khai</w:t>
      </w:r>
      <w:r>
        <w:rPr>
          <w:rFonts w:ascii="Times New Roman" w:hAnsi="Times New Roman" w:cs="Times New Roman"/>
        </w:rPr>
        <w:t xml:space="preserve"> hải quan</w:t>
      </w:r>
    </w:p>
    <w:p w14:paraId="18317928" w14:textId="77777777" w:rsidR="00297E2D" w:rsidRDefault="00297E2D" w:rsidP="00297E2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nhất: HS code - Tên hàng – Số lượng – Trị giá</w:t>
      </w:r>
    </w:p>
    <w:p w14:paraId="3D01C50E" w14:textId="77777777" w:rsidR="00297E2D" w:rsidRDefault="00297E2D" w:rsidP="00297E2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hai: HS code - Tên hàng – Số lượng – Trị giá</w:t>
      </w:r>
    </w:p>
    <w:p w14:paraId="07F1758B" w14:textId="77777777" w:rsidR="00297E2D" w:rsidRDefault="00297E2D" w:rsidP="00297E2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ba: HS code - Tên hàng – Số lượng – Trị giá</w:t>
      </w:r>
    </w:p>
    <w:p w14:paraId="55370599" w14:textId="77777777" w:rsidR="00126B4A" w:rsidRDefault="00126B4A" w:rsidP="00126B4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hàng hóa vi phạm  - Số lượng</w:t>
      </w:r>
    </w:p>
    <w:p w14:paraId="3ADEAFF3" w14:textId="77777777" w:rsidR="00297E2D" w:rsidRDefault="00297E2D" w:rsidP="00297E2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nhất: HS code - Tên hàng – Số lượng – Trị giá</w:t>
      </w:r>
    </w:p>
    <w:p w14:paraId="0C10D04D" w14:textId="77777777" w:rsidR="00297E2D" w:rsidRDefault="00297E2D" w:rsidP="00297E2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hai: HS code - Tên hàng – Số lượng – Trị giá</w:t>
      </w:r>
    </w:p>
    <w:p w14:paraId="7C13D756" w14:textId="77777777" w:rsidR="00297E2D" w:rsidRDefault="00297E2D" w:rsidP="00297E2D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Nhiều thứ ba: HS code - Tên hàng – Số lượng – Trị giá</w:t>
      </w:r>
    </w:p>
    <w:p w14:paraId="2038F561" w14:textId="77777777" w:rsidR="00126B4A" w:rsidRDefault="00126B4A" w:rsidP="006A3B57">
      <w:pPr>
        <w:pStyle w:val="ListParagraph"/>
        <w:numPr>
          <w:ilvl w:val="0"/>
          <w:numId w:val="8"/>
        </w:numPr>
        <w:spacing w:before="120" w:after="120" w:line="240" w:lineRule="auto"/>
        <w:ind w:left="1077"/>
        <w:rPr>
          <w:rFonts w:ascii="Times New Roman" w:hAnsi="Times New Roman" w:cs="Times New Roman"/>
          <w:b/>
        </w:rPr>
      </w:pPr>
      <w:r w:rsidRPr="00126B4A">
        <w:rPr>
          <w:rFonts w:ascii="Times New Roman" w:hAnsi="Times New Roman" w:cs="Times New Roman"/>
          <w:b/>
        </w:rPr>
        <w:lastRenderedPageBreak/>
        <w:t>Kim ngạch xuất nhập khẩu</w:t>
      </w:r>
    </w:p>
    <w:p w14:paraId="442A5CE2" w14:textId="77777777" w:rsidR="005E1910" w:rsidRPr="00841017" w:rsidRDefault="00841017" w:rsidP="005E1910">
      <w:pPr>
        <w:pStyle w:val="ListParagraph"/>
        <w:spacing w:before="120" w:after="120" w:line="240" w:lineRule="auto"/>
        <w:ind w:left="1077"/>
        <w:rPr>
          <w:rFonts w:ascii="Times New Roman" w:hAnsi="Times New Roman" w:cs="Times New Roman"/>
        </w:rPr>
      </w:pPr>
      <w:bookmarkStart w:id="3" w:name="table_kn"/>
      <w:r>
        <w:rPr>
          <w:rFonts w:ascii="Times New Roman" w:hAnsi="Times New Roman" w:cs="Times New Roman"/>
        </w:rPr>
        <w:t>t</w:t>
      </w:r>
      <w:r w:rsidRPr="00841017">
        <w:rPr>
          <w:rFonts w:ascii="Times New Roman" w:hAnsi="Times New Roman" w:cs="Times New Roman"/>
        </w:rPr>
        <w:t>able_kn</w:t>
      </w:r>
      <w:bookmarkEnd w:id="3"/>
    </w:p>
    <w:p w14:paraId="283A315B" w14:textId="77777777" w:rsidR="00841017" w:rsidRPr="00126B4A" w:rsidRDefault="00841017" w:rsidP="005E1910">
      <w:pPr>
        <w:pStyle w:val="ListParagraph"/>
        <w:spacing w:before="120" w:after="120" w:line="240" w:lineRule="auto"/>
        <w:ind w:left="1077"/>
        <w:rPr>
          <w:rFonts w:ascii="Times New Roman" w:hAnsi="Times New Roman" w:cs="Times New Roman"/>
          <w:b/>
        </w:rPr>
      </w:pPr>
    </w:p>
    <w:p w14:paraId="5B842F12" w14:textId="77777777" w:rsidR="00126B4A" w:rsidRDefault="00126B4A" w:rsidP="006A3B57">
      <w:pPr>
        <w:pStyle w:val="ListParagraph"/>
        <w:numPr>
          <w:ilvl w:val="0"/>
          <w:numId w:val="8"/>
        </w:numPr>
        <w:spacing w:before="120" w:after="120" w:line="240" w:lineRule="auto"/>
        <w:ind w:left="1077"/>
        <w:rPr>
          <w:rFonts w:ascii="Times New Roman" w:hAnsi="Times New Roman" w:cs="Times New Roman"/>
          <w:b/>
        </w:rPr>
      </w:pPr>
      <w:r w:rsidRPr="00126B4A">
        <w:rPr>
          <w:rFonts w:ascii="Times New Roman" w:hAnsi="Times New Roman" w:cs="Times New Roman"/>
          <w:b/>
        </w:rPr>
        <w:t>Thông tin về hàng hóa / Quốc gia</w:t>
      </w:r>
    </w:p>
    <w:p w14:paraId="790EBC86" w14:textId="77777777" w:rsidR="006A3B57" w:rsidRPr="00841017" w:rsidRDefault="00841017" w:rsidP="006A3B57">
      <w:pPr>
        <w:pStyle w:val="ListParagraph"/>
        <w:spacing w:after="160" w:line="259" w:lineRule="auto"/>
        <w:ind w:left="1080"/>
        <w:rPr>
          <w:rFonts w:ascii="Times New Roman" w:hAnsi="Times New Roman" w:cs="Times New Roman"/>
        </w:rPr>
      </w:pPr>
      <w:bookmarkStart w:id="4" w:name="table_hs"/>
      <w:r>
        <w:rPr>
          <w:rFonts w:ascii="Times New Roman" w:hAnsi="Times New Roman" w:cs="Times New Roman"/>
        </w:rPr>
        <w:t>t</w:t>
      </w:r>
      <w:r w:rsidRPr="00841017">
        <w:rPr>
          <w:rFonts w:ascii="Times New Roman" w:hAnsi="Times New Roman" w:cs="Times New Roman"/>
        </w:rPr>
        <w:t>able_hs</w:t>
      </w:r>
      <w:bookmarkEnd w:id="4"/>
    </w:p>
    <w:p w14:paraId="45634B9A" w14:textId="77777777" w:rsidR="006A3B57" w:rsidRDefault="006A3B57" w:rsidP="00126B4A">
      <w:pPr>
        <w:pStyle w:val="ListParagraph"/>
        <w:ind w:left="1080"/>
        <w:rPr>
          <w:rFonts w:ascii="Times New Roman" w:hAnsi="Times New Roman" w:cs="Times New Roman"/>
        </w:rPr>
      </w:pPr>
    </w:p>
    <w:p w14:paraId="0D583495" w14:textId="77777777" w:rsidR="00126B4A" w:rsidRDefault="00126B4A" w:rsidP="00126B4A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b/>
        </w:rPr>
      </w:pPr>
      <w:r w:rsidRPr="00F44BC4">
        <w:rPr>
          <w:rFonts w:ascii="Times New Roman" w:hAnsi="Times New Roman" w:cs="Times New Roman"/>
          <w:b/>
        </w:rPr>
        <w:t>Thông tin về Tờ khai hải quan</w:t>
      </w:r>
    </w:p>
    <w:p w14:paraId="0BE5DF3F" w14:textId="77777777" w:rsidR="005E1910" w:rsidRPr="00841017" w:rsidRDefault="00841017" w:rsidP="005E1910">
      <w:pPr>
        <w:pStyle w:val="ListParagraph"/>
        <w:spacing w:after="160" w:line="259" w:lineRule="auto"/>
        <w:ind w:left="1080"/>
        <w:rPr>
          <w:rFonts w:ascii="Times New Roman" w:hAnsi="Times New Roman" w:cs="Times New Roman"/>
        </w:rPr>
      </w:pPr>
      <w:bookmarkStart w:id="5" w:name="table_tk"/>
      <w:r>
        <w:rPr>
          <w:rFonts w:ascii="Times New Roman" w:hAnsi="Times New Roman" w:cs="Times New Roman"/>
        </w:rPr>
        <w:t>table_tk</w:t>
      </w:r>
      <w:bookmarkEnd w:id="5"/>
    </w:p>
    <w:p w14:paraId="0CB22053" w14:textId="77777777" w:rsidR="00841017" w:rsidRPr="00F44BC4" w:rsidRDefault="00841017" w:rsidP="005E1910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b/>
        </w:rPr>
      </w:pPr>
    </w:p>
    <w:p w14:paraId="288EB89E" w14:textId="77777777" w:rsidR="00524B29" w:rsidRPr="00F44BC4" w:rsidRDefault="00524B29" w:rsidP="00F44BC4">
      <w:pPr>
        <w:pStyle w:val="ListParagraph"/>
        <w:numPr>
          <w:ilvl w:val="0"/>
          <w:numId w:val="10"/>
        </w:numPr>
        <w:spacing w:beforeLines="60" w:before="144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4BC4">
        <w:rPr>
          <w:rFonts w:ascii="Times New Roman" w:hAnsi="Times New Roman" w:cs="Times New Roman"/>
          <w:b/>
          <w:sz w:val="28"/>
          <w:szCs w:val="28"/>
        </w:rPr>
        <w:t>NỘI DUNG VỤ VIỆC</w:t>
      </w:r>
      <w:r w:rsidR="000A7CFB" w:rsidRPr="00F44BC4">
        <w:rPr>
          <w:rFonts w:ascii="Times New Roman" w:hAnsi="Times New Roman" w:cs="Times New Roman"/>
          <w:b/>
          <w:sz w:val="28"/>
          <w:szCs w:val="28"/>
        </w:rPr>
        <w:t>:</w:t>
      </w:r>
    </w:p>
    <w:p w14:paraId="064D3C2D" w14:textId="77777777" w:rsidR="00524B29" w:rsidRPr="00B91923" w:rsidRDefault="00524B29" w:rsidP="00B91923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91923">
        <w:rPr>
          <w:rFonts w:ascii="Times New Roman" w:hAnsi="Times New Roman" w:cs="Times New Roman"/>
          <w:b/>
          <w:sz w:val="28"/>
          <w:szCs w:val="28"/>
        </w:rPr>
        <w:t>T</w:t>
      </w:r>
      <w:r w:rsidR="00B91923" w:rsidRPr="00B91923">
        <w:rPr>
          <w:rFonts w:ascii="Times New Roman" w:hAnsi="Times New Roman" w:cs="Times New Roman"/>
          <w:b/>
          <w:sz w:val="28"/>
          <w:szCs w:val="28"/>
        </w:rPr>
        <w:t>hông tin thu thập, phân tích, đánh giá</w:t>
      </w:r>
      <w:r w:rsidRPr="00B91923">
        <w:rPr>
          <w:rFonts w:ascii="Times New Roman" w:hAnsi="Times New Roman" w:cs="Times New Roman"/>
          <w:b/>
          <w:sz w:val="28"/>
          <w:szCs w:val="28"/>
        </w:rPr>
        <w:t>:</w:t>
      </w:r>
    </w:p>
    <w:p w14:paraId="5C0A355B" w14:textId="77777777" w:rsidR="00B91923" w:rsidRDefault="00B91923" w:rsidP="00B91923">
      <w:pPr>
        <w:pStyle w:val="ListParagraph"/>
        <w:numPr>
          <w:ilvl w:val="0"/>
          <w:numId w:val="14"/>
        </w:numPr>
        <w:spacing w:after="0" w:line="240" w:lineRule="auto"/>
        <w:ind w:firstLine="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thu thập trong ngành:</w:t>
      </w:r>
    </w:p>
    <w:p w14:paraId="0EADC7F1" w14:textId="77777777" w:rsidR="00B91923" w:rsidRDefault="00B91923" w:rsidP="00B91923">
      <w:pPr>
        <w:pStyle w:val="ListParagraph"/>
        <w:numPr>
          <w:ilvl w:val="0"/>
          <w:numId w:val="14"/>
        </w:numPr>
        <w:spacing w:after="0" w:line="240" w:lineRule="auto"/>
        <w:ind w:firstLine="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thu thập ngoài ngành:</w:t>
      </w:r>
    </w:p>
    <w:p w14:paraId="3BDC20E6" w14:textId="77777777" w:rsidR="00B91923" w:rsidRPr="00B91923" w:rsidRDefault="00B91923" w:rsidP="00B919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1923">
        <w:rPr>
          <w:rFonts w:ascii="Times New Roman" w:hAnsi="Times New Roman" w:cs="Times New Roman"/>
          <w:b/>
          <w:sz w:val="28"/>
          <w:szCs w:val="28"/>
        </w:rPr>
        <w:t>Phân tích thông tin:</w:t>
      </w:r>
    </w:p>
    <w:p w14:paraId="06E6E1D0" w14:textId="77777777" w:rsidR="00B91923" w:rsidRDefault="00B91923" w:rsidP="00B91923">
      <w:pPr>
        <w:pStyle w:val="ListParagraph"/>
        <w:numPr>
          <w:ilvl w:val="0"/>
          <w:numId w:val="16"/>
        </w:numPr>
        <w:spacing w:after="0" w:line="240" w:lineRule="auto"/>
        <w:ind w:firstLine="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định lượng</w:t>
      </w:r>
    </w:p>
    <w:p w14:paraId="62719C43" w14:textId="77777777" w:rsidR="00B91923" w:rsidRPr="00B91923" w:rsidRDefault="00B91923" w:rsidP="00B91923">
      <w:pPr>
        <w:pStyle w:val="ListParagraph"/>
        <w:numPr>
          <w:ilvl w:val="0"/>
          <w:numId w:val="16"/>
        </w:numPr>
        <w:spacing w:after="0" w:line="240" w:lineRule="auto"/>
        <w:ind w:firstLine="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định tính</w:t>
      </w:r>
    </w:p>
    <w:p w14:paraId="3B849CEB" w14:textId="77777777" w:rsidR="00B91923" w:rsidRPr="00B91923" w:rsidRDefault="00B91923" w:rsidP="00B919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1923">
        <w:rPr>
          <w:rFonts w:ascii="Times New Roman" w:hAnsi="Times New Roman" w:cs="Times New Roman"/>
          <w:b/>
          <w:sz w:val="28"/>
          <w:szCs w:val="28"/>
        </w:rPr>
        <w:t>Nhận định / Đánh giá sơ bộ:</w:t>
      </w:r>
    </w:p>
    <w:p w14:paraId="6984B065" w14:textId="77777777" w:rsidR="00B91923" w:rsidRDefault="00B91923" w:rsidP="00B91923">
      <w:pPr>
        <w:pStyle w:val="ListParagraph"/>
        <w:spacing w:after="0" w:line="24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 w14:paraId="22700868" w14:textId="77777777" w:rsidR="00B91923" w:rsidRPr="00B91923" w:rsidRDefault="00B91923" w:rsidP="00B9192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1923">
        <w:rPr>
          <w:rFonts w:ascii="Times New Roman" w:hAnsi="Times New Roman" w:cs="Times New Roman"/>
          <w:b/>
          <w:sz w:val="28"/>
          <w:szCs w:val="28"/>
        </w:rPr>
        <w:t>Đề xuất</w:t>
      </w:r>
    </w:p>
    <w:p w14:paraId="3EFF3EF8" w14:textId="77777777" w:rsidR="004D37A6" w:rsidRDefault="00690F54" w:rsidP="004D37A6">
      <w:pPr>
        <w:pStyle w:val="ListParagraph"/>
        <w:numPr>
          <w:ilvl w:val="0"/>
          <w:numId w:val="7"/>
        </w:numPr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87881">
        <w:rPr>
          <w:rFonts w:ascii="Times New Roman" w:hAnsi="Times New Roman" w:cs="Times New Roman"/>
          <w:sz w:val="28"/>
          <w:szCs w:val="28"/>
        </w:rPr>
        <w:t>Căn cứ</w:t>
      </w:r>
      <w:r w:rsidR="004D37A6">
        <w:rPr>
          <w:rFonts w:ascii="Times New Roman" w:hAnsi="Times New Roman" w:cs="Times New Roman"/>
          <w:sz w:val="28"/>
          <w:szCs w:val="28"/>
        </w:rPr>
        <w:t xml:space="preserve"> theo các điều khoản quy định</w:t>
      </w:r>
    </w:p>
    <w:p w14:paraId="611F8AFB" w14:textId="77777777" w:rsidR="00F751DA" w:rsidRPr="00687881" w:rsidRDefault="004D37A6" w:rsidP="00E50F63">
      <w:pPr>
        <w:pStyle w:val="ListParagraph"/>
        <w:numPr>
          <w:ilvl w:val="0"/>
          <w:numId w:val="7"/>
        </w:numPr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Căn cứ theo nhận định / đánh giá sơ bộ tại mục III phần B,</w:t>
      </w:r>
    </w:p>
    <w:p w14:paraId="1223A5B0" w14:textId="77777777" w:rsidR="00687881" w:rsidRPr="004977A0" w:rsidRDefault="00687881" w:rsidP="007C310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77A0">
        <w:rPr>
          <w:rFonts w:ascii="Times New Roman" w:hAnsi="Times New Roman" w:cs="Times New Roman"/>
          <w:sz w:val="28"/>
          <w:szCs w:val="28"/>
        </w:rPr>
        <w:t>Công chức hải quan đề xuất</w:t>
      </w:r>
      <w:r w:rsidR="0024792F" w:rsidRPr="004977A0">
        <w:rPr>
          <w:rFonts w:ascii="Times New Roman" w:hAnsi="Times New Roman" w:cs="Times New Roman"/>
          <w:sz w:val="28"/>
          <w:szCs w:val="28"/>
        </w:rPr>
        <w:t xml:space="preserve"> lãnh đạo Tổ, lãnh đạo Đội kiểm soát hải quan phê duyệt</w:t>
      </w:r>
      <w:r w:rsidRPr="004977A0">
        <w:rPr>
          <w:rFonts w:ascii="Times New Roman" w:hAnsi="Times New Roman" w:cs="Times New Roman"/>
          <w:sz w:val="28"/>
          <w:szCs w:val="28"/>
        </w:rPr>
        <w:t>:</w:t>
      </w:r>
    </w:p>
    <w:p w14:paraId="7C9816FE" w14:textId="77777777" w:rsidR="007C310D" w:rsidRDefault="007C310D" w:rsidP="00E50F63">
      <w:pPr>
        <w:pStyle w:val="ListParagraph"/>
        <w:numPr>
          <w:ilvl w:val="0"/>
          <w:numId w:val="7"/>
        </w:numPr>
        <w:spacing w:after="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4"/>
        <w:gridCol w:w="4188"/>
      </w:tblGrid>
      <w:tr w:rsidR="00EA5441" w:rsidRPr="00EA5441" w14:paraId="5B51BE3B" w14:textId="77777777" w:rsidTr="003F0389">
        <w:tc>
          <w:tcPr>
            <w:tcW w:w="4193" w:type="dxa"/>
          </w:tcPr>
          <w:p w14:paraId="71B7081B" w14:textId="77777777" w:rsidR="00F428C2" w:rsidRPr="00EA5441" w:rsidRDefault="00F428C2" w:rsidP="002C6107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85" w:type="dxa"/>
          </w:tcPr>
          <w:p w14:paraId="15BEDB23" w14:textId="77777777" w:rsidR="004D37A6" w:rsidRDefault="004D37A6" w:rsidP="00F428C2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5E993C6" w14:textId="77777777" w:rsidR="004D37A6" w:rsidRDefault="004D37A6" w:rsidP="00F428C2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D6E665" w14:textId="77777777" w:rsidR="00F428C2" w:rsidRPr="00EA5441" w:rsidRDefault="00F428C2" w:rsidP="004D37A6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441">
              <w:rPr>
                <w:rFonts w:ascii="Times New Roman" w:hAnsi="Times New Roman" w:cs="Times New Roman"/>
                <w:b/>
                <w:sz w:val="28"/>
                <w:szCs w:val="28"/>
              </w:rPr>
              <w:t>CÔNG CHỨ</w:t>
            </w:r>
            <w:r w:rsidR="004D37A6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</w:tr>
    </w:tbl>
    <w:p w14:paraId="69FBBBEA" w14:textId="77777777" w:rsidR="00F428C2" w:rsidRDefault="00F428C2" w:rsidP="002C6107">
      <w:pPr>
        <w:pStyle w:val="ListParagraph"/>
        <w:spacing w:before="60" w:after="60" w:line="240" w:lineRule="auto"/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650215" w14:textId="77777777" w:rsidR="00D933CC" w:rsidRDefault="00D933CC" w:rsidP="002C6107">
      <w:pPr>
        <w:pStyle w:val="ListParagraph"/>
        <w:spacing w:before="60" w:after="60" w:line="240" w:lineRule="auto"/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0DC60F" w14:textId="77777777" w:rsidR="00D933CC" w:rsidRDefault="00D933CC" w:rsidP="002C6107">
      <w:pPr>
        <w:pStyle w:val="ListParagraph"/>
        <w:spacing w:before="60" w:after="60" w:line="240" w:lineRule="auto"/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73EC9D" w14:textId="77777777" w:rsidR="00D933CC" w:rsidRDefault="00D933CC" w:rsidP="002C6107">
      <w:pPr>
        <w:pStyle w:val="ListParagraph"/>
        <w:spacing w:before="60" w:after="60" w:line="240" w:lineRule="auto"/>
        <w:ind w:left="81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492199" w14:textId="77777777" w:rsidR="007A4191" w:rsidRDefault="0024792F" w:rsidP="004D37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37A6">
        <w:rPr>
          <w:rFonts w:ascii="Times New Roman" w:hAnsi="Times New Roman" w:cs="Times New Roman"/>
          <w:b/>
          <w:sz w:val="28"/>
          <w:szCs w:val="28"/>
        </w:rPr>
        <w:t>Phê duyệt</w:t>
      </w:r>
      <w:r w:rsidR="00EA5441" w:rsidRPr="004D37A6">
        <w:rPr>
          <w:rFonts w:ascii="Times New Roman" w:hAnsi="Times New Roman" w:cs="Times New Roman"/>
          <w:b/>
          <w:sz w:val="28"/>
          <w:szCs w:val="28"/>
        </w:rPr>
        <w:t xml:space="preserve"> của Lãnh đạo Tổ</w:t>
      </w:r>
    </w:p>
    <w:p w14:paraId="249AA6E7" w14:textId="77777777" w:rsidR="004D37A6" w:rsidRPr="004D37A6" w:rsidRDefault="004D37A6" w:rsidP="004D37A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01A7DC" w14:textId="77777777" w:rsidR="00D941A3" w:rsidRPr="00EA5441" w:rsidRDefault="00D941A3" w:rsidP="00EA54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2"/>
        <w:gridCol w:w="4220"/>
      </w:tblGrid>
      <w:tr w:rsidR="00EA5441" w:rsidRPr="00EA5441" w14:paraId="67ADC000" w14:textId="77777777" w:rsidTr="00EA5441">
        <w:tc>
          <w:tcPr>
            <w:tcW w:w="4335" w:type="dxa"/>
          </w:tcPr>
          <w:p w14:paraId="469188C0" w14:textId="77777777" w:rsidR="00EA5441" w:rsidRPr="00EA5441" w:rsidRDefault="00EA5441" w:rsidP="00687881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31" w:type="dxa"/>
          </w:tcPr>
          <w:p w14:paraId="583801D2" w14:textId="77777777" w:rsidR="00EA5441" w:rsidRDefault="00D941A3" w:rsidP="00687881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KT.</w:t>
            </w:r>
            <w:r w:rsidR="00EA5441" w:rsidRPr="00EA5441">
              <w:rPr>
                <w:rFonts w:ascii="Times New Roman" w:hAnsi="Times New Roman" w:cs="Times New Roman"/>
                <w:b/>
                <w:sz w:val="28"/>
                <w:szCs w:val="28"/>
              </w:rPr>
              <w:t>TỔ TRƯỞNG</w:t>
            </w:r>
          </w:p>
          <w:p w14:paraId="77AAA77B" w14:textId="77777777" w:rsidR="00D941A3" w:rsidRPr="00EA5441" w:rsidRDefault="00D941A3" w:rsidP="00687881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PHÓ TỔ TRƯỞNG</w:t>
            </w:r>
          </w:p>
          <w:p w14:paraId="68E823D9" w14:textId="77777777" w:rsidR="00EA5441" w:rsidRPr="00EA5441" w:rsidRDefault="00EA5441" w:rsidP="00687881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B439F0" w14:textId="77777777" w:rsidR="00EA5441" w:rsidRPr="00EA5441" w:rsidRDefault="00EA5441" w:rsidP="00687881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1F7A91" w14:textId="77777777" w:rsidR="00EA5441" w:rsidRPr="00EA5441" w:rsidRDefault="00EA5441" w:rsidP="00D21147">
            <w:pPr>
              <w:pStyle w:val="ListParagraph"/>
              <w:spacing w:before="60" w:after="60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FABAA1A" w14:textId="77777777" w:rsidR="00EA5441" w:rsidRPr="00EA5441" w:rsidRDefault="002062AE" w:rsidP="004D37A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Phê duyệt</w:t>
      </w:r>
      <w:r w:rsidR="00EA5441" w:rsidRPr="00EA5441">
        <w:rPr>
          <w:rFonts w:ascii="Times New Roman" w:hAnsi="Times New Roman" w:cs="Times New Roman"/>
          <w:b/>
          <w:sz w:val="28"/>
          <w:szCs w:val="28"/>
        </w:rPr>
        <w:t xml:space="preserve"> của Lãnh đạo Đội</w:t>
      </w:r>
    </w:p>
    <w:p w14:paraId="47A962B7" w14:textId="77777777" w:rsidR="00EA5441" w:rsidRPr="00EA5441" w:rsidRDefault="00EA5441" w:rsidP="00EA54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3CD3F5" w14:textId="77777777" w:rsidR="00EA5441" w:rsidRPr="00EA5441" w:rsidRDefault="00EA5441" w:rsidP="00EA54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9C30CC" w14:textId="77777777" w:rsidR="00EA5441" w:rsidRPr="00EA5441" w:rsidRDefault="00EA5441" w:rsidP="00EA54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08F74C" w14:textId="77777777" w:rsidR="00EA5441" w:rsidRPr="00EA5441" w:rsidRDefault="00EA5441" w:rsidP="00EA544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2"/>
        <w:gridCol w:w="4220"/>
      </w:tblGrid>
      <w:tr w:rsidR="00EA5441" w:rsidRPr="00EA5441" w14:paraId="3E41B6C5" w14:textId="77777777" w:rsidTr="00EA5441">
        <w:tc>
          <w:tcPr>
            <w:tcW w:w="4335" w:type="dxa"/>
          </w:tcPr>
          <w:p w14:paraId="6A03FBBE" w14:textId="77777777" w:rsidR="00EA5441" w:rsidRPr="00EA5441" w:rsidRDefault="00EA5441" w:rsidP="00687881">
            <w:pPr>
              <w:pStyle w:val="ListParagraph"/>
              <w:spacing w:before="60" w:after="6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31" w:type="dxa"/>
          </w:tcPr>
          <w:p w14:paraId="35DD9FC3" w14:textId="77777777" w:rsidR="00D941A3" w:rsidRDefault="00D941A3" w:rsidP="00687881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KT.ĐỘI TRƯỞNG</w:t>
            </w:r>
          </w:p>
          <w:p w14:paraId="1246B95C" w14:textId="77777777" w:rsidR="00EA5441" w:rsidRPr="00EA5441" w:rsidRDefault="00EA5441" w:rsidP="00687881">
            <w:pPr>
              <w:pStyle w:val="ListParagraph"/>
              <w:spacing w:before="60" w:after="6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544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PHÓ ĐỘI TRƯỞNG</w:t>
            </w:r>
          </w:p>
        </w:tc>
      </w:tr>
    </w:tbl>
    <w:p w14:paraId="7A0D6DD1" w14:textId="77777777" w:rsidR="00EA5441" w:rsidRPr="00EA5441" w:rsidRDefault="00EA5441" w:rsidP="00EA544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3AEB5A" w14:textId="77777777" w:rsidR="00EA5441" w:rsidRPr="00EA5441" w:rsidRDefault="00EA5441" w:rsidP="00EA544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63C26D" w14:textId="77777777" w:rsidR="00EA5441" w:rsidRPr="00EA5441" w:rsidRDefault="00EA5441" w:rsidP="00EA544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268446" w14:textId="77777777" w:rsidR="00EA5441" w:rsidRPr="00DB381D" w:rsidRDefault="00EA5441" w:rsidP="00DB381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sectPr w:rsidR="00EA5441" w:rsidRPr="00DB381D" w:rsidSect="00E50F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457"/>
    <w:multiLevelType w:val="hybridMultilevel"/>
    <w:tmpl w:val="C1289640"/>
    <w:lvl w:ilvl="0" w:tplc="6548F3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35C200F"/>
    <w:multiLevelType w:val="hybridMultilevel"/>
    <w:tmpl w:val="A8FEC558"/>
    <w:lvl w:ilvl="0" w:tplc="B8648C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C6BC9"/>
    <w:multiLevelType w:val="hybridMultilevel"/>
    <w:tmpl w:val="8F6E1156"/>
    <w:lvl w:ilvl="0" w:tplc="B53646C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F92C98"/>
    <w:multiLevelType w:val="hybridMultilevel"/>
    <w:tmpl w:val="CD6C5850"/>
    <w:lvl w:ilvl="0" w:tplc="86A27E98">
      <w:start w:val="2"/>
      <w:numFmt w:val="upperRoman"/>
      <w:lvlText w:val="%1."/>
      <w:lvlJc w:val="left"/>
      <w:pPr>
        <w:ind w:left="99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8FF0BFE"/>
    <w:multiLevelType w:val="hybridMultilevel"/>
    <w:tmpl w:val="B48CDC1C"/>
    <w:lvl w:ilvl="0" w:tplc="C78A80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363C1F"/>
    <w:multiLevelType w:val="hybridMultilevel"/>
    <w:tmpl w:val="7DF21B26"/>
    <w:lvl w:ilvl="0" w:tplc="70F259D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8A12DF1"/>
    <w:multiLevelType w:val="hybridMultilevel"/>
    <w:tmpl w:val="12DCE5C2"/>
    <w:lvl w:ilvl="0" w:tplc="18E6B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3A1657"/>
    <w:multiLevelType w:val="hybridMultilevel"/>
    <w:tmpl w:val="D514EAFA"/>
    <w:lvl w:ilvl="0" w:tplc="336AB11A">
      <w:start w:val="9"/>
      <w:numFmt w:val="upp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F766C"/>
    <w:multiLevelType w:val="hybridMultilevel"/>
    <w:tmpl w:val="8A4CFACC"/>
    <w:lvl w:ilvl="0" w:tplc="2CD68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A2B72"/>
    <w:multiLevelType w:val="hybridMultilevel"/>
    <w:tmpl w:val="B0482C84"/>
    <w:lvl w:ilvl="0" w:tplc="2A02E8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83230B5"/>
    <w:multiLevelType w:val="hybridMultilevel"/>
    <w:tmpl w:val="39024B20"/>
    <w:lvl w:ilvl="0" w:tplc="C3C8847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4C38BB"/>
    <w:multiLevelType w:val="hybridMultilevel"/>
    <w:tmpl w:val="9934FBA4"/>
    <w:lvl w:ilvl="0" w:tplc="C36EFA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DC46BF"/>
    <w:multiLevelType w:val="hybridMultilevel"/>
    <w:tmpl w:val="8F58CB82"/>
    <w:lvl w:ilvl="0" w:tplc="34C607B2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65D447B9"/>
    <w:multiLevelType w:val="hybridMultilevel"/>
    <w:tmpl w:val="EAEE49AC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64400"/>
    <w:multiLevelType w:val="multilevel"/>
    <w:tmpl w:val="849A84E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5" w15:restartNumberingAfterBreak="0">
    <w:nsid w:val="73083D57"/>
    <w:multiLevelType w:val="hybridMultilevel"/>
    <w:tmpl w:val="30E2B462"/>
    <w:lvl w:ilvl="0" w:tplc="F81254F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53038529">
    <w:abstractNumId w:val="9"/>
  </w:num>
  <w:num w:numId="2" w16cid:durableId="1055852071">
    <w:abstractNumId w:val="1"/>
  </w:num>
  <w:num w:numId="3" w16cid:durableId="1979915584">
    <w:abstractNumId w:val="15"/>
  </w:num>
  <w:num w:numId="4" w16cid:durableId="611474484">
    <w:abstractNumId w:val="2"/>
  </w:num>
  <w:num w:numId="5" w16cid:durableId="745734949">
    <w:abstractNumId w:val="6"/>
  </w:num>
  <w:num w:numId="6" w16cid:durableId="785202140">
    <w:abstractNumId w:val="11"/>
  </w:num>
  <w:num w:numId="7" w16cid:durableId="929966424">
    <w:abstractNumId w:val="12"/>
  </w:num>
  <w:num w:numId="8" w16cid:durableId="1980921033">
    <w:abstractNumId w:val="8"/>
  </w:num>
  <w:num w:numId="9" w16cid:durableId="79761361">
    <w:abstractNumId w:val="14"/>
  </w:num>
  <w:num w:numId="10" w16cid:durableId="1009452293">
    <w:abstractNumId w:val="13"/>
  </w:num>
  <w:num w:numId="11" w16cid:durableId="1051804469">
    <w:abstractNumId w:val="4"/>
  </w:num>
  <w:num w:numId="12" w16cid:durableId="1837115575">
    <w:abstractNumId w:val="10"/>
  </w:num>
  <w:num w:numId="13" w16cid:durableId="278028431">
    <w:abstractNumId w:val="7"/>
  </w:num>
  <w:num w:numId="14" w16cid:durableId="1347556738">
    <w:abstractNumId w:val="5"/>
  </w:num>
  <w:num w:numId="15" w16cid:durableId="278804754">
    <w:abstractNumId w:val="3"/>
  </w:num>
  <w:num w:numId="16" w16cid:durableId="198222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35"/>
    <w:rsid w:val="00077CB6"/>
    <w:rsid w:val="000A7CFB"/>
    <w:rsid w:val="000C04E1"/>
    <w:rsid w:val="000C4B3D"/>
    <w:rsid w:val="000C5595"/>
    <w:rsid w:val="0010273C"/>
    <w:rsid w:val="00104EC5"/>
    <w:rsid w:val="00126B4A"/>
    <w:rsid w:val="00162217"/>
    <w:rsid w:val="00194DA0"/>
    <w:rsid w:val="001B1710"/>
    <w:rsid w:val="001C4A8A"/>
    <w:rsid w:val="001E7572"/>
    <w:rsid w:val="002062AE"/>
    <w:rsid w:val="00223C39"/>
    <w:rsid w:val="0024792F"/>
    <w:rsid w:val="00264FC3"/>
    <w:rsid w:val="002701BD"/>
    <w:rsid w:val="00297E2D"/>
    <w:rsid w:val="002C6107"/>
    <w:rsid w:val="002F320F"/>
    <w:rsid w:val="003D192F"/>
    <w:rsid w:val="003F0389"/>
    <w:rsid w:val="004312E0"/>
    <w:rsid w:val="004326C2"/>
    <w:rsid w:val="004977A0"/>
    <w:rsid w:val="004D37A6"/>
    <w:rsid w:val="004F7238"/>
    <w:rsid w:val="00524B29"/>
    <w:rsid w:val="00576193"/>
    <w:rsid w:val="005B0401"/>
    <w:rsid w:val="005E1910"/>
    <w:rsid w:val="00632776"/>
    <w:rsid w:val="00687881"/>
    <w:rsid w:val="00690F54"/>
    <w:rsid w:val="006A3B57"/>
    <w:rsid w:val="006A50A6"/>
    <w:rsid w:val="0070158F"/>
    <w:rsid w:val="00796C1B"/>
    <w:rsid w:val="007A4191"/>
    <w:rsid w:val="007C310D"/>
    <w:rsid w:val="007E7410"/>
    <w:rsid w:val="00841017"/>
    <w:rsid w:val="0085620E"/>
    <w:rsid w:val="0087025C"/>
    <w:rsid w:val="00913DB4"/>
    <w:rsid w:val="0092422F"/>
    <w:rsid w:val="00945C6B"/>
    <w:rsid w:val="00963464"/>
    <w:rsid w:val="00980735"/>
    <w:rsid w:val="009967F7"/>
    <w:rsid w:val="009D2C13"/>
    <w:rsid w:val="009E7D94"/>
    <w:rsid w:val="00A0059F"/>
    <w:rsid w:val="00A51C9E"/>
    <w:rsid w:val="00B54F45"/>
    <w:rsid w:val="00B91923"/>
    <w:rsid w:val="00BB014A"/>
    <w:rsid w:val="00BB1068"/>
    <w:rsid w:val="00C67D68"/>
    <w:rsid w:val="00C86317"/>
    <w:rsid w:val="00C91D7A"/>
    <w:rsid w:val="00CC4927"/>
    <w:rsid w:val="00CD595A"/>
    <w:rsid w:val="00D21147"/>
    <w:rsid w:val="00D365AD"/>
    <w:rsid w:val="00D6332A"/>
    <w:rsid w:val="00D933CC"/>
    <w:rsid w:val="00D941A3"/>
    <w:rsid w:val="00DB381D"/>
    <w:rsid w:val="00DB71A3"/>
    <w:rsid w:val="00DD7A84"/>
    <w:rsid w:val="00DE5332"/>
    <w:rsid w:val="00DF5084"/>
    <w:rsid w:val="00DF5C62"/>
    <w:rsid w:val="00E16043"/>
    <w:rsid w:val="00E50F63"/>
    <w:rsid w:val="00E74FBA"/>
    <w:rsid w:val="00EA05E1"/>
    <w:rsid w:val="00EA5441"/>
    <w:rsid w:val="00EE555D"/>
    <w:rsid w:val="00EF2045"/>
    <w:rsid w:val="00F16670"/>
    <w:rsid w:val="00F428C2"/>
    <w:rsid w:val="00F44710"/>
    <w:rsid w:val="00F44BC4"/>
    <w:rsid w:val="00F46F97"/>
    <w:rsid w:val="00F47D46"/>
    <w:rsid w:val="00F6495F"/>
    <w:rsid w:val="00F751DA"/>
    <w:rsid w:val="00F830C7"/>
    <w:rsid w:val="00F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47B9"/>
  <w15:docId w15:val="{9200BC1D-B49D-419B-93BF-8C5B9228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5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Lan\learn%20java\spring-security-authorization-main\src\main\resources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EB5D-1CE7-4105-9DC2-D16DF399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LAN-PC</dc:creator>
  <cp:lastModifiedBy>Lan Vu</cp:lastModifiedBy>
  <cp:revision>9</cp:revision>
  <cp:lastPrinted>2019-04-22T08:38:00Z</cp:lastPrinted>
  <dcterms:created xsi:type="dcterms:W3CDTF">2023-07-06T20:08:00Z</dcterms:created>
  <dcterms:modified xsi:type="dcterms:W3CDTF">2023-07-15T11:47:00Z</dcterms:modified>
</cp:coreProperties>
</file>